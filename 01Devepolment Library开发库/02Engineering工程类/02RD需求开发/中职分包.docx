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基本信息管理系统Basic information management </w:t>
      </w:r>
    </w:p>
    <w:p>
      <w:pPr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学校基本信管理Basic information of school</w:t>
      </w:r>
    </w:p>
    <w:p>
      <w:pPr>
        <w:numPr>
          <w:ilvl w:val="1"/>
          <w:numId w:val="2"/>
        </w:numPr>
        <w:ind w:left="567" w:leftChars="0" w:hanging="567" w:firstLineChars="0"/>
      </w:pPr>
      <w:r>
        <w:rPr>
          <w:rFonts w:hint="eastAsia"/>
          <w:lang w:val="en-US" w:eastAsia="zh-CN"/>
        </w:rPr>
        <w:t>学校基本情况管理 Basic situation of school-----5</w:t>
      </w:r>
    </w:p>
    <w:p>
      <w:pPr>
        <w:numPr>
          <w:ilvl w:val="1"/>
          <w:numId w:val="2"/>
        </w:numPr>
        <w:ind w:left="567" w:leftChars="0" w:hanging="567" w:firstLineChars="0"/>
      </w:pPr>
      <w:r>
        <w:rPr>
          <w:rFonts w:hint="eastAsia"/>
          <w:lang w:val="en-US" w:eastAsia="zh-CN"/>
        </w:rPr>
        <w:t>教师数据管理 Teacher data----3</w:t>
      </w:r>
    </w:p>
    <w:p>
      <w:pPr>
        <w:numPr>
          <w:ilvl w:val="1"/>
          <w:numId w:val="2"/>
        </w:numPr>
        <w:ind w:left="567" w:leftChars="0" w:hanging="567" w:firstLineChars="0"/>
      </w:pPr>
      <w:r>
        <w:rPr>
          <w:rFonts w:hint="eastAsia"/>
          <w:lang w:val="en-US" w:eastAsia="zh-CN"/>
        </w:rPr>
        <w:t>学生数据管理 Student data</w:t>
      </w:r>
    </w:p>
    <w:p>
      <w:pPr>
        <w:numPr>
          <w:ilvl w:val="1"/>
          <w:numId w:val="2"/>
        </w:numPr>
        <w:ind w:left="567" w:leftChars="0" w:hanging="567" w:firstLineChars="0"/>
      </w:pPr>
      <w:r>
        <w:rPr>
          <w:rFonts w:hint="eastAsia"/>
          <w:lang w:val="en-US" w:eastAsia="zh-CN"/>
        </w:rPr>
        <w:t>职业培训情况管理 Vocational training</w:t>
      </w:r>
    </w:p>
    <w:p>
      <w:pPr>
        <w:numPr>
          <w:ilvl w:val="1"/>
          <w:numId w:val="2"/>
        </w:numPr>
        <w:ind w:left="567" w:leftChars="0" w:hanging="567" w:firstLineChars="0"/>
      </w:pPr>
      <w:r>
        <w:rPr>
          <w:rFonts w:hint="eastAsia"/>
          <w:lang w:val="en-US" w:eastAsia="zh-CN"/>
        </w:rPr>
        <w:t>实训基地管理 Training base---3</w:t>
      </w:r>
    </w:p>
    <w:p>
      <w:pPr>
        <w:numPr>
          <w:ilvl w:val="1"/>
          <w:numId w:val="2"/>
        </w:numPr>
        <w:ind w:left="567" w:leftChars="0" w:hanging="567" w:firstLineChars="0"/>
      </w:pPr>
      <w:r>
        <w:rPr>
          <w:rFonts w:hint="eastAsia"/>
          <w:lang w:val="en-US" w:eastAsia="zh-CN"/>
        </w:rPr>
        <w:t>教学计划管理 Teaching plan</w:t>
      </w:r>
      <w:bookmarkStart w:id="0" w:name="_GoBack"/>
      <w:bookmarkEnd w:id="0"/>
    </w:p>
    <w:p>
      <w:pPr>
        <w:numPr>
          <w:ilvl w:val="1"/>
          <w:numId w:val="2"/>
        </w:numPr>
        <w:ind w:left="567" w:leftChars="0" w:hanging="567" w:firstLineChars="0"/>
      </w:pPr>
      <w:r>
        <w:rPr>
          <w:rFonts w:hint="eastAsia"/>
          <w:lang w:val="en-US" w:eastAsia="zh-CN"/>
        </w:rPr>
        <w:t>专项资金建设项目管理 special fund construction projects----2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查询系统 Query</w:t>
      </w:r>
    </w:p>
    <w:p>
      <w:pPr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基础数据查询 Basic data</w:t>
      </w:r>
    </w:p>
    <w:p>
      <w:pPr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分析数据查询 Analysis data query</w:t>
      </w:r>
    </w:p>
    <w:p>
      <w:pPr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项目数据查询 Project data query</w:t>
      </w:r>
    </w:p>
    <w:p>
      <w:pPr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项目数据分析 Project data analysis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公告管理 Announcement of the management</w:t>
      </w:r>
    </w:p>
    <w:p>
      <w:pPr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发布公告 Announcement</w:t>
      </w:r>
    </w:p>
    <w:p>
      <w:pPr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查阅公告 Access to notices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数据审核 Data audit</w:t>
      </w:r>
    </w:p>
    <w:p>
      <w:pPr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区县审核 District and county audit</w:t>
      </w:r>
    </w:p>
    <w:p>
      <w:pPr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市局审核 Municipal bureau review</w:t>
      </w:r>
    </w:p>
    <w:p>
      <w:pPr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高级领导审核 Senior leadership review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数据管理 Data management</w:t>
      </w:r>
    </w:p>
    <w:p>
      <w:pPr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用户信息管理 User information </w:t>
      </w:r>
    </w:p>
    <w:p>
      <w:pPr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项目信息管理 Project information </w:t>
      </w:r>
    </w:p>
    <w:p>
      <w:pPr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密码管理 Password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FE94A"/>
    <w:multiLevelType w:val="multilevel"/>
    <w:tmpl w:val="312FE9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65D6FF59"/>
    <w:multiLevelType w:val="singleLevel"/>
    <w:tmpl w:val="65D6FF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95832"/>
    <w:rsid w:val="0BC4474D"/>
    <w:rsid w:val="40742AA6"/>
    <w:rsid w:val="4FB95832"/>
    <w:rsid w:val="5EA80342"/>
    <w:rsid w:val="6D535020"/>
    <w:rsid w:val="7441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ny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2018-07-22T03:20:00Z</dcterms:created>
  <dc:creator>阿柚</dc:creator>
  <cp:lastModifiedBy>阿柚</cp:lastModifiedBy>
  <dcterms:modified xsi:type="dcterms:W3CDTF">2018-07-23T13:05:16Z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